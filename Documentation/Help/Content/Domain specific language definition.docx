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50" w:rsidRDefault="005A2B50" w:rsidP="005A2B50">
      <w:bookmarkStart w:id="0" w:name="_GoBack"/>
    </w:p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Pr="00AB7557" w:rsidRDefault="005A2B50" w:rsidP="005A2B50"/>
    <w:p w:rsidR="005A2B50" w:rsidRDefault="005A2B50" w:rsidP="005A2B50"/>
    <w:p w:rsidR="005A2B50" w:rsidRPr="00AB7557" w:rsidRDefault="005A2B50" w:rsidP="005A2B50"/>
    <w:p w:rsidR="005A2B50" w:rsidRDefault="005A2B50" w:rsidP="005A2B50"/>
    <w:p w:rsidR="005A2B50" w:rsidRPr="00970F9D" w:rsidRDefault="005170E8" w:rsidP="005A2B50">
      <w:pPr>
        <w:pStyle w:val="TITEL"/>
        <w:tabs>
          <w:tab w:val="left" w:pos="4536"/>
        </w:tabs>
      </w:pPr>
      <w:r>
        <w:t>Beschreibung Domain sepecific languages für den Datatransfer</w:t>
      </w:r>
    </w:p>
    <w:p w:rsidR="005A2B50" w:rsidRPr="00970F9D" w:rsidRDefault="005A2B50" w:rsidP="005A2B50">
      <w:pPr>
        <w:spacing w:line="340" w:lineRule="atLeast"/>
        <w:rPr>
          <w:bCs/>
          <w:sz w:val="28"/>
        </w:rPr>
      </w:pPr>
    </w:p>
    <w:p w:rsidR="005A2B50" w:rsidRPr="00AB7557" w:rsidRDefault="005A2B50" w:rsidP="005A2B50">
      <w:pPr>
        <w:tabs>
          <w:tab w:val="left" w:pos="3732"/>
        </w:tabs>
      </w:pPr>
    </w:p>
    <w:p w:rsidR="005A2B50" w:rsidRPr="0075721E" w:rsidRDefault="005A2B50" w:rsidP="005A2B50">
      <w:pPr>
        <w:pStyle w:val="berschrift1"/>
        <w:numPr>
          <w:ilvl w:val="0"/>
          <w:numId w:val="0"/>
        </w:numPr>
        <w:tabs>
          <w:tab w:val="left" w:pos="5920"/>
        </w:tabs>
        <w:ind w:left="737" w:hanging="737"/>
      </w:pPr>
      <w:bookmarkStart w:id="1" w:name="_Toc508023279"/>
      <w:r w:rsidRPr="0075721E">
        <w:lastRenderedPageBreak/>
        <w:t>Inhaltsverzeichnis</w:t>
      </w:r>
      <w:bookmarkEnd w:id="1"/>
      <w:r>
        <w:tab/>
      </w:r>
    </w:p>
    <w:p w:rsidR="005A2B50" w:rsidRDefault="005A2B50" w:rsidP="005A2B50"/>
    <w:p w:rsidR="00241C28" w:rsidRDefault="005A2B5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iCs/>
          <w:caps/>
        </w:rPr>
        <w:fldChar w:fldCharType="begin"/>
      </w:r>
      <w:r>
        <w:rPr>
          <w:iCs/>
          <w:caps/>
        </w:rPr>
        <w:instrText xml:space="preserve"> TOC \o "1-6" \h \z </w:instrText>
      </w:r>
      <w:r>
        <w:rPr>
          <w:iCs/>
          <w:caps/>
        </w:rPr>
        <w:fldChar w:fldCharType="separate"/>
      </w:r>
      <w:hyperlink w:anchor="_Toc508023279" w:history="1">
        <w:r w:rsidR="00241C28" w:rsidRPr="00D93DFE">
          <w:rPr>
            <w:rStyle w:val="Hyperlink"/>
            <w:noProof/>
          </w:rPr>
          <w:t>Inhaltsverzeichnis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_Toc508023279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2</w:t>
        </w:r>
        <w:r w:rsidR="00241C28"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0" w:history="1">
        <w:r w:rsidRPr="00D93DF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1" w:history="1">
        <w:r w:rsidRPr="00D93DF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Variablen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2" w:history="1">
        <w:r w:rsidRPr="00D93DF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Literale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3" w:history="1">
        <w:r w:rsidRPr="00D93DF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Relationen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4" w:history="1">
        <w:r w:rsidRPr="00D93DF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Arithmetische Operatoren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5" w:history="1">
        <w:r w:rsidRPr="00D93DF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Bitweise Operatoren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6" w:history="1">
        <w:r w:rsidRPr="00D93DF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String Operatoren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7" w:history="1">
        <w:r w:rsidRPr="00D93DF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Logische Operatoren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8" w:history="1">
        <w:r w:rsidRPr="00D93DFE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9" w:history="1">
        <w:r w:rsidRPr="00D93DFE">
          <w:rPr>
            <w:rStyle w:val="Hyperlink"/>
            <w:noProof/>
          </w:rPr>
          <w:t>2.7.1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Mathematisch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0" w:history="1">
        <w:r w:rsidRPr="00D93DFE">
          <w:rPr>
            <w:rStyle w:val="Hyperlink"/>
            <w:noProof/>
          </w:rPr>
          <w:t>2.7.2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1" w:history="1">
        <w:r w:rsidRPr="00D93DFE">
          <w:rPr>
            <w:rStyle w:val="Hyperlink"/>
            <w:noProof/>
          </w:rPr>
          <w:t>2.7.3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2" w:history="1">
        <w:r w:rsidRPr="00D93DFE">
          <w:rPr>
            <w:rStyle w:val="Hyperlink"/>
            <w:noProof/>
          </w:rPr>
          <w:t>2.7.4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Konvertierung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3" w:history="1">
        <w:r w:rsidRPr="00D93DFE">
          <w:rPr>
            <w:rStyle w:val="Hyperlink"/>
            <w:noProof/>
          </w:rPr>
          <w:t>2.7.5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Logisch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C28" w:rsidRDefault="00241C28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94" w:history="1">
        <w:r w:rsidRPr="00D93DF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D93DFE">
          <w:rPr>
            <w:rStyle w:val="Hyperlink"/>
            <w:noProof/>
          </w:rPr>
          <w:t>Custom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2B50" w:rsidRDefault="005A2B50" w:rsidP="005A2B50">
      <w:pPr>
        <w:tabs>
          <w:tab w:val="left" w:pos="9214"/>
        </w:tabs>
      </w:pPr>
      <w:r>
        <w:rPr>
          <w:szCs w:val="24"/>
        </w:rPr>
        <w:fldChar w:fldCharType="end"/>
      </w:r>
    </w:p>
    <w:p w:rsidR="005A2B50" w:rsidRDefault="005170E8" w:rsidP="005A2B50">
      <w:pPr>
        <w:pStyle w:val="berschrift1"/>
      </w:pPr>
      <w:bookmarkStart w:id="2" w:name="_Toc508023280"/>
      <w:r>
        <w:lastRenderedPageBreak/>
        <w:t>Einführung</w:t>
      </w:r>
      <w:bookmarkEnd w:id="2"/>
    </w:p>
    <w:p w:rsidR="005170E8" w:rsidRPr="005170E8" w:rsidRDefault="005170E8" w:rsidP="005170E8">
      <w:r>
        <w:t>Der Datatransfer nutzt sogenannte DSLs um diverse Datenquellen anzufragen und um Variablen zu deklarieren. Diese werden hier beschrieben.</w:t>
      </w:r>
    </w:p>
    <w:p w:rsidR="005A2B50" w:rsidRDefault="005170E8" w:rsidP="005170E8">
      <w:pPr>
        <w:pStyle w:val="berschrift1"/>
      </w:pPr>
      <w:bookmarkStart w:id="3" w:name="_Toc508023281"/>
      <w:r>
        <w:lastRenderedPageBreak/>
        <w:t>Variablen</w:t>
      </w:r>
      <w:bookmarkEnd w:id="3"/>
    </w:p>
    <w:p w:rsidR="005A2B50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Der Datatransfer erlaubt die Verwendung von Variablen in TransferTableJobs mit dem XML-Element &lt;variable&gt;.</w:t>
      </w:r>
    </w:p>
    <w:p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Dabei wird als Attribut der Name und der Typ angegeben. </w:t>
      </w:r>
    </w:p>
    <w:p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Zur Initialisierung gibt es 3 Varianten:</w:t>
      </w:r>
    </w:p>
    <w:p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Festwert – value Attribut</w:t>
      </w:r>
    </w:p>
    <w:p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SELECT-Ausdruck</w:t>
      </w:r>
    </w:p>
    <w:p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Attribut selectContext gibt an wo das SQL ausgeführt werden soll</w:t>
      </w:r>
    </w:p>
    <w:p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Attribut selectStmt gibt das SQL-Statement an. </w:t>
      </w:r>
    </w:p>
    <w:p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Variablen können mit ${{VarName}} eingebettet werden – Formatierungen und Begrenzungszeichen werden automatisch eingesetzt je nach Datentyp</w:t>
      </w:r>
    </w:p>
    <w:p w:rsidR="005170E8" w:rsidRDefault="005170E8" w:rsidP="005170E8">
      <w:pPr>
        <w:pStyle w:val="Listenabsatz"/>
        <w:numPr>
          <w:ilvl w:val="2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String Var Wert hallo wird zu ‘hallo‘</w:t>
      </w:r>
    </w:p>
    <w:p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Expression-Ausdruck</w:t>
      </w:r>
    </w:p>
    <w:p w:rsidR="005170E8" w:rsidRP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Verwendet eine DSL mit Standardoperatoren</w:t>
      </w:r>
    </w:p>
    <w:p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</w:p>
    <w:p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Die Expression-Language hat folgende Spezifikation</w:t>
      </w:r>
    </w:p>
    <w:p w:rsidR="00D37963" w:rsidRDefault="00D37963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4" w:name="_Toc508023282"/>
      <w:r>
        <w:rPr>
          <w:rStyle w:val="Fett"/>
          <w:rFonts w:ascii="Arial" w:hAnsi="Arial"/>
          <w:b/>
          <w:bCs/>
          <w:color w:val="auto"/>
          <w:sz w:val="28"/>
        </w:rPr>
        <w:t>Literale</w:t>
      </w:r>
      <w:bookmarkEnd w:id="4"/>
    </w:p>
    <w:p w:rsidR="00D37963" w:rsidRDefault="00D37963" w:rsidP="00D37963">
      <w:r>
        <w:t>Texte werden mit einfachem Hochkomma getrennt. Es sind Maskierungen erlaubt wie \` \n \r \t \\</w:t>
      </w:r>
    </w:p>
    <w:p w:rsidR="00D37963" w:rsidRDefault="00D37963" w:rsidP="00D37963">
      <w:r>
        <w:t>Zahlen werden in Klartext geschrieben.</w:t>
      </w:r>
    </w:p>
    <w:p w:rsidR="00D37963" w:rsidRDefault="00D37963" w:rsidP="00D37963">
      <w:r>
        <w:t>Kommazahlen werden mit . getrennt.</w:t>
      </w:r>
    </w:p>
    <w:p w:rsidR="00D37963" w:rsidRDefault="00D37963" w:rsidP="00D37963">
      <w:r>
        <w:t>Boolean-Literale sind true und false im Klartext.</w:t>
      </w:r>
    </w:p>
    <w:p w:rsidR="00D37963" w:rsidRPr="00D37963" w:rsidRDefault="00D37963" w:rsidP="00D37963">
      <w:r>
        <w:t>Null-Literal ist null im Klartext.</w:t>
      </w:r>
    </w:p>
    <w:p w:rsidR="005170E8" w:rsidRDefault="005170E8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5" w:name="_Toc508023283"/>
      <w:r>
        <w:rPr>
          <w:rStyle w:val="Fett"/>
          <w:rFonts w:ascii="Arial" w:hAnsi="Arial"/>
          <w:b/>
          <w:bCs/>
          <w:color w:val="auto"/>
          <w:sz w:val="28"/>
        </w:rPr>
        <w:t>Relationen</w:t>
      </w:r>
      <w:bookmarkEnd w:id="5"/>
    </w:p>
    <w:p w:rsidR="005170E8" w:rsidRDefault="005170E8" w:rsidP="005170E8">
      <w:r>
        <w:t>Folgende Relationen sind erlaubt:</w:t>
      </w:r>
    </w:p>
    <w:p w:rsidR="005170E8" w:rsidRDefault="005170E8" w:rsidP="005170E8">
      <w:r>
        <w:t>&lt;, &lt;=, &gt;, &gt;=, =, ==, !=, &lt;&gt;</w:t>
      </w:r>
    </w:p>
    <w:p w:rsidR="005170E8" w:rsidRDefault="005170E8" w:rsidP="005170E8">
      <w:pPr>
        <w:pStyle w:val="berschrift2"/>
      </w:pPr>
      <w:bookmarkStart w:id="6" w:name="_Toc508023284"/>
      <w:r>
        <w:t>Arithmetische Operatoren</w:t>
      </w:r>
      <w:bookmarkEnd w:id="6"/>
    </w:p>
    <w:p w:rsidR="005E1816" w:rsidRDefault="005170E8" w:rsidP="005170E8">
      <w:r>
        <w:t>+, -, *, /, %</w:t>
      </w:r>
    </w:p>
    <w:p w:rsidR="005E1816" w:rsidRDefault="005E1816" w:rsidP="005E1816">
      <w:pPr>
        <w:pStyle w:val="berschrift2"/>
      </w:pPr>
      <w:bookmarkStart w:id="7" w:name="_Toc508023285"/>
      <w:r>
        <w:t>Bitweise Operatoren</w:t>
      </w:r>
      <w:bookmarkEnd w:id="7"/>
    </w:p>
    <w:p w:rsidR="005170E8" w:rsidRDefault="005E1816" w:rsidP="005170E8">
      <w:r>
        <w:t>&amp;, |</w:t>
      </w:r>
    </w:p>
    <w:p w:rsidR="005E1816" w:rsidRDefault="005E1816" w:rsidP="005170E8">
      <w:pPr>
        <w:pStyle w:val="berschrift2"/>
      </w:pPr>
      <w:bookmarkStart w:id="8" w:name="_Toc508023286"/>
      <w:r>
        <w:t>String Operatoren</w:t>
      </w:r>
      <w:bookmarkEnd w:id="8"/>
    </w:p>
    <w:p w:rsidR="005E1816" w:rsidRPr="005E1816" w:rsidRDefault="005E1816" w:rsidP="005E1816">
      <w:r>
        <w:t>+</w:t>
      </w:r>
    </w:p>
    <w:p w:rsidR="005170E8" w:rsidRDefault="005170E8" w:rsidP="005170E8">
      <w:pPr>
        <w:pStyle w:val="berschrift2"/>
      </w:pPr>
      <w:bookmarkStart w:id="9" w:name="_Toc508023287"/>
      <w:r>
        <w:t>Logische Operatoren</w:t>
      </w:r>
      <w:bookmarkEnd w:id="9"/>
    </w:p>
    <w:p w:rsidR="005170E8" w:rsidRDefault="005170E8" w:rsidP="005170E8">
      <w:r>
        <w:t>&amp;&amp;, ||, and, or</w:t>
      </w:r>
    </w:p>
    <w:p w:rsidR="005170E8" w:rsidRDefault="00E0043A" w:rsidP="00E0043A">
      <w:pPr>
        <w:pStyle w:val="berschrift2"/>
      </w:pPr>
      <w:bookmarkStart w:id="10" w:name="_Toc508023288"/>
      <w:r>
        <w:lastRenderedPageBreak/>
        <w:t>Funktionen</w:t>
      </w:r>
      <w:bookmarkEnd w:id="10"/>
    </w:p>
    <w:p w:rsidR="00E0043A" w:rsidRDefault="00E0043A" w:rsidP="00E0043A">
      <w:r>
        <w:t>Die Expression-Sprache ist eine funktionale Sprache. Funktionen werden mit Namen und Parametern aufgerufen. Beispiel</w:t>
      </w:r>
    </w:p>
    <w:p w:rsidR="00E0043A" w:rsidRDefault="00E0043A" w:rsidP="00E0043A">
      <w:r>
        <w:t>Funtkionsname( param1, param2, …, param n)</w:t>
      </w:r>
    </w:p>
    <w:p w:rsidR="00E0043A" w:rsidRDefault="00B144D6" w:rsidP="00E0043A">
      <w:r>
        <w:t>Folgende Funtkionen werden für Variablen unterstützt.</w:t>
      </w:r>
    </w:p>
    <w:p w:rsidR="0084078B" w:rsidRDefault="0084078B" w:rsidP="00E0043A">
      <w:r>
        <w:t>Die Sprache ist case-insensitiv. Es ist also unwichtig ob Funktionsnamen klein oder groß geschrieben werden.</w:t>
      </w:r>
    </w:p>
    <w:p w:rsidR="00B144D6" w:rsidRDefault="00B144D6" w:rsidP="00B144D6">
      <w:pPr>
        <w:pStyle w:val="berschrift3"/>
      </w:pPr>
      <w:bookmarkStart w:id="11" w:name="_Toc508023289"/>
      <w:r>
        <w:t>Mathematisch</w:t>
      </w:r>
      <w:bookmarkEnd w:id="1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Sin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Sinus von x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Cos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Tan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Abs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Betrag von x</w:t>
            </w: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N/A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B144D6" w:rsidRPr="00D10A55">
              <w:rPr>
                <w:sz w:val="16"/>
                <w:szCs w:val="16"/>
              </w:rPr>
              <w:t>eiling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auf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Floor</w:t>
            </w:r>
          </w:p>
        </w:tc>
        <w:tc>
          <w:tcPr>
            <w:tcW w:w="2835" w:type="dxa"/>
          </w:tcPr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ab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Tr="00D10A55">
        <w:tc>
          <w:tcPr>
            <w:tcW w:w="169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Round / rnd</w:t>
            </w:r>
          </w:p>
        </w:tc>
        <w:tc>
          <w:tcPr>
            <w:tcW w:w="2835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Zahl </w:t>
            </w:r>
            <w:r w:rsidR="00746C43" w:rsidRPr="00D10A55">
              <w:rPr>
                <w:sz w:val="16"/>
                <w:szCs w:val="16"/>
              </w:rPr>
              <w:t>X</w:t>
            </w:r>
          </w:p>
          <w:p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[Ganz</w:t>
            </w:r>
            <w:r w:rsidR="00746C43" w:rsidRPr="00D10A55">
              <w:rPr>
                <w:sz w:val="16"/>
                <w:szCs w:val="16"/>
              </w:rPr>
              <w:t>z</w:t>
            </w:r>
            <w:r w:rsidRPr="00D10A55">
              <w:rPr>
                <w:sz w:val="16"/>
                <w:szCs w:val="16"/>
              </w:rPr>
              <w:t>ahl Genauigkeit]</w:t>
            </w:r>
          </w:p>
          <w:p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die Zahl [x] nach mathematischen Rundungsregeln auf die nächste geradzahlige Zahl.</w:t>
            </w:r>
          </w:p>
          <w:p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Ist Genauigkeit angegeben wird auf die [Genauigkeit]-te Nachkommastelle gerundet</w:t>
            </w:r>
          </w:p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46C43" w:rsidTr="00D10A55">
        <w:tc>
          <w:tcPr>
            <w:tcW w:w="1696" w:type="dxa"/>
          </w:tcPr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Max</w:t>
            </w:r>
          </w:p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746C43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Maximum von [X] und [Y] zurück</w:t>
            </w:r>
          </w:p>
        </w:tc>
      </w:tr>
      <w:tr w:rsidR="00746C43" w:rsidTr="00D10A55">
        <w:tc>
          <w:tcPr>
            <w:tcW w:w="1696" w:type="dxa"/>
          </w:tcPr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Min</w:t>
            </w:r>
          </w:p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:rsidR="00746C43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:rsidR="00E24C60" w:rsidRPr="00D10A55" w:rsidRDefault="00E24C60" w:rsidP="00746C4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Minimum von [X] und [Y] zurück</w:t>
            </w:r>
          </w:p>
        </w:tc>
      </w:tr>
    </w:tbl>
    <w:p w:rsidR="00B144D6" w:rsidRDefault="00B144D6" w:rsidP="00B144D6">
      <w:pPr>
        <w:pStyle w:val="berschrift3"/>
      </w:pPr>
      <w:bookmarkStart w:id="12" w:name="_Toc508023290"/>
      <w:r>
        <w:t>Text</w:t>
      </w:r>
      <w:bookmarkEnd w:id="1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46E5C" w:rsidRPr="00D10A55" w:rsidTr="00865BA4">
        <w:tc>
          <w:tcPr>
            <w:tcW w:w="1696" w:type="dxa"/>
          </w:tcPr>
          <w:p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84078B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ToUpper</w:t>
            </w:r>
          </w:p>
        </w:tc>
        <w:tc>
          <w:tcPr>
            <w:tcW w:w="2835" w:type="dxa"/>
          </w:tcPr>
          <w:p w:rsidR="00B46E5C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:rsidR="00E24C60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Kleinbuchstaben in Großbuchstaben um.</w:t>
            </w: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ToLower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Großbuchstaben in Kleinbuchstaben um.</w:t>
            </w: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IndexOf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Text [Suchtext] und gibt die Indexposition im Eingabe-Text zurück, sofern gefunden.</w:t>
            </w:r>
          </w:p>
          <w:p w:rsidR="006A4529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der Suchtext nicht gefunden wird, wird -1 zurückgegeben.</w:t>
            </w:r>
          </w:p>
          <w:p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Text Ersatztext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Sucht alle Vorkommen von [Suchtext] in [Eingabe] und ersetzt sie mit [Ersatztext]. </w:t>
            </w: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Substring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startIndex</w:t>
            </w:r>
          </w:p>
          <w:p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Länge]</w:t>
            </w:r>
          </w:p>
          <w:p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:rsidR="00880754" w:rsidRPr="00D10A55" w:rsidRDefault="0088075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einen Teiltext von [Eingabe] zurück. Dieser ergibt sich von der Startposition [startIndex] bis zum Schluss oder wenn angegeben mit der Länge [Länge].</w:t>
            </w: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strContains / contains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Bool</w:t>
            </w:r>
          </w:p>
          <w:p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in [Eingabe] der Text [Suchtext] vorkommt.</w:t>
            </w:r>
          </w:p>
          <w:p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ja ist das Ergebnis true, sonst false.</w:t>
            </w:r>
          </w:p>
        </w:tc>
      </w:tr>
      <w:tr w:rsidR="00B46E5C" w:rsidRPr="00D10A55" w:rsidTr="00865BA4">
        <w:tc>
          <w:tcPr>
            <w:tcW w:w="1696" w:type="dxa"/>
          </w:tcPr>
          <w:p w:rsidR="00B46E5C" w:rsidRPr="00D10A55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strLeft / left</w:t>
            </w:r>
          </w:p>
        </w:tc>
        <w:tc>
          <w:tcPr>
            <w:tcW w:w="2835" w:type="dxa"/>
          </w:tcPr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:rsidR="00B46E5C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:rsidR="00880754" w:rsidRPr="00D10A55" w:rsidRDefault="0088075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Default="006C7CB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Suchtext [Suchtext] (erstes Vorkommen von Links) und gibt alles links von der gefundenen Stelle zurück. Wird der Ausdruck [SuchText] nicht gefunden ist die Rückgabe ein Leerstring.</w:t>
            </w:r>
          </w:p>
          <w:p w:rsidR="006C7CB9" w:rsidRPr="00D10A55" w:rsidRDefault="006C7CB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strRight / right</w:t>
            </w:r>
          </w:p>
        </w:tc>
        <w:tc>
          <w:tcPr>
            <w:tcW w:w="2835" w:type="dxa"/>
          </w:tcPr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6C7CB9">
              <w:rPr>
                <w:sz w:val="16"/>
                <w:szCs w:val="16"/>
              </w:rPr>
              <w:t>Text Ei</w:t>
            </w:r>
            <w:r w:rsidRPr="00880754">
              <w:rPr>
                <w:sz w:val="16"/>
                <w:szCs w:val="16"/>
                <w:lang w:val="en-US"/>
              </w:rPr>
              <w:t>ngabe</w:t>
            </w:r>
          </w:p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Text Suchtext</w:t>
            </w:r>
          </w:p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Suchtext [Suchtext] (erstes Vorkommen von Links) und gibt alles rechts von der gefundenen Stelle zurück. Wird der Ausdruck [SuchText] nicht gefunden ist die Rückgabe ein Leerstring.</w:t>
            </w:r>
          </w:p>
          <w:p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strMid / Mid</w:t>
            </w:r>
          </w:p>
        </w:tc>
        <w:tc>
          <w:tcPr>
            <w:tcW w:w="2835" w:type="dxa"/>
          </w:tcPr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Text Eingabe</w:t>
            </w:r>
          </w:p>
          <w:p w:rsid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Text Suchtext</w:t>
            </w:r>
            <w:r>
              <w:rPr>
                <w:sz w:val="16"/>
                <w:szCs w:val="16"/>
                <w:lang w:val="en-US"/>
              </w:rPr>
              <w:t>Start</w:t>
            </w:r>
          </w:p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Text Suchtext</w:t>
            </w:r>
            <w:r>
              <w:rPr>
                <w:sz w:val="16"/>
                <w:szCs w:val="16"/>
                <w:lang w:val="en-US"/>
              </w:rPr>
              <w:t>Ende</w:t>
            </w:r>
          </w:p>
          <w:p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Suchtext [SuchtextStart] (erstes Vorkommen von Links) und den Suchtext [SuchtextEnde] nach diesem Treffer. Der Text zwischen diesen beiden Stellen wird zurückgegeben. Wird einer der Ausdrücke nicht gefunden ist die Rückgabe ein Leerstring.</w:t>
            </w:r>
          </w:p>
          <w:p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:rsidTr="00865BA4">
        <w:tc>
          <w:tcPr>
            <w:tcW w:w="1696" w:type="dxa"/>
          </w:tcPr>
          <w:p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startsWith</w:t>
            </w:r>
          </w:p>
        </w:tc>
        <w:tc>
          <w:tcPr>
            <w:tcW w:w="2835" w:type="dxa"/>
          </w:tcPr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Text Eingabe</w:t>
            </w:r>
          </w:p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Text Suchtext</w:t>
            </w:r>
          </w:p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Returns Bool</w:t>
            </w:r>
          </w:p>
          <w:p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B46E5C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beginnt.</w:t>
            </w:r>
          </w:p>
          <w:p w:rsidR="003E3D04" w:rsidRPr="006C7CB9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ja true, sonst false.</w:t>
            </w:r>
          </w:p>
        </w:tc>
      </w:tr>
      <w:tr w:rsidR="00E24C60" w:rsidRPr="006C7CB9" w:rsidTr="00865BA4">
        <w:tc>
          <w:tcPr>
            <w:tcW w:w="1696" w:type="dxa"/>
          </w:tcPr>
          <w:p w:rsidR="00E24C60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endsWith</w:t>
            </w:r>
          </w:p>
        </w:tc>
        <w:tc>
          <w:tcPr>
            <w:tcW w:w="2835" w:type="dxa"/>
          </w:tcPr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Text Eingabe</w:t>
            </w:r>
          </w:p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Text Suchtext</w:t>
            </w:r>
          </w:p>
          <w:p w:rsidR="00880754" w:rsidRPr="006C7CB9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6C7CB9">
              <w:rPr>
                <w:sz w:val="16"/>
                <w:szCs w:val="16"/>
              </w:rPr>
              <w:t>Returns Bool</w:t>
            </w:r>
          </w:p>
          <w:p w:rsidR="00E24C60" w:rsidRPr="006C7CB9" w:rsidRDefault="00E24C60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3E3D04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endet.</w:t>
            </w:r>
          </w:p>
          <w:p w:rsidR="00E24C60" w:rsidRPr="006C7CB9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ja true, sonst false.</w:t>
            </w:r>
          </w:p>
        </w:tc>
      </w:tr>
    </w:tbl>
    <w:p w:rsidR="00B144D6" w:rsidRDefault="00B144D6" w:rsidP="00B144D6">
      <w:pPr>
        <w:pStyle w:val="berschrift3"/>
      </w:pPr>
      <w:bookmarkStart w:id="13" w:name="_Toc508023291"/>
      <w:r>
        <w:t>Date</w:t>
      </w:r>
      <w:bookmarkEnd w:id="13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865BA4" w:rsidRPr="00D10A55" w:rsidTr="00865BA4">
        <w:tc>
          <w:tcPr>
            <w:tcW w:w="1696" w:type="dxa"/>
          </w:tcPr>
          <w:p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Ticks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jahr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monat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tag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Stunde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Minute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Sekunde]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F77161" w:rsidRPr="00D10A55" w:rsidRDefault="00F77161" w:rsidP="00F7716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Erstellt ein Datum ausgehend von den Anzahl der Ticks [ticks] 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Erstellt ein Datum ausgehend der Datumskomponenten [jahr] [monat] [Tag] und wenn angegeben, dann auch [Stunde], [Minute] [Sekunde].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AdjustSeconds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Sekunden 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Adjustminutes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Addiert auf das Datum [Eingabe] [Anzahl] </w:t>
            </w:r>
            <w:r>
              <w:rPr>
                <w:sz w:val="16"/>
                <w:szCs w:val="16"/>
              </w:rPr>
              <w:t>Minuten</w:t>
            </w:r>
            <w:r>
              <w:rPr>
                <w:sz w:val="16"/>
                <w:szCs w:val="16"/>
              </w:rPr>
              <w:t xml:space="preserve"> 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AdjustHours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Addiert auf das Datum [Eingabe] [Anzahl] </w:t>
            </w:r>
            <w:r>
              <w:rPr>
                <w:sz w:val="16"/>
                <w:szCs w:val="16"/>
              </w:rPr>
              <w:t>Stunden</w:t>
            </w:r>
            <w:r>
              <w:rPr>
                <w:sz w:val="16"/>
                <w:szCs w:val="16"/>
              </w:rPr>
              <w:t xml:space="preserve"> 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AdjustDays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Addiert auf das Datum [Eingabe] [Anzahl] </w:t>
            </w:r>
            <w:r>
              <w:rPr>
                <w:sz w:val="16"/>
                <w:szCs w:val="16"/>
              </w:rPr>
              <w:t>Tage</w:t>
            </w:r>
            <w:r>
              <w:rPr>
                <w:sz w:val="16"/>
                <w:szCs w:val="16"/>
              </w:rPr>
              <w:t xml:space="preserve"> 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AdjustMonths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Addiert auf das Datum [Eingabe] [Anzahl] </w:t>
            </w:r>
            <w:r>
              <w:rPr>
                <w:sz w:val="16"/>
                <w:szCs w:val="16"/>
              </w:rPr>
              <w:t xml:space="preserve">Monate </w:t>
            </w:r>
            <w:r>
              <w:rPr>
                <w:sz w:val="16"/>
                <w:szCs w:val="16"/>
              </w:rPr>
              <w:t>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AdjustYears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Addiert auf das Datum [Eingabe] [Anzahl] </w:t>
            </w:r>
            <w:r>
              <w:rPr>
                <w:sz w:val="16"/>
                <w:szCs w:val="16"/>
              </w:rPr>
              <w:t>Jahre</w:t>
            </w:r>
            <w:r>
              <w:rPr>
                <w:sz w:val="16"/>
                <w:szCs w:val="16"/>
              </w:rPr>
              <w:t xml:space="preserve"> und gibt das neue Datum zurück.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Sekundenteil des Datums [Eingabe] zurück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den </w:t>
            </w:r>
            <w:r>
              <w:rPr>
                <w:sz w:val="16"/>
                <w:szCs w:val="16"/>
              </w:rPr>
              <w:t>Minuten</w:t>
            </w:r>
            <w:r>
              <w:rPr>
                <w:sz w:val="16"/>
                <w:szCs w:val="16"/>
              </w:rPr>
              <w:t>teil des Datums [Eingabe] zurück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den </w:t>
            </w:r>
            <w:r>
              <w:rPr>
                <w:sz w:val="16"/>
                <w:szCs w:val="16"/>
              </w:rPr>
              <w:t>Stun</w:t>
            </w:r>
            <w:r>
              <w:rPr>
                <w:sz w:val="16"/>
                <w:szCs w:val="16"/>
              </w:rPr>
              <w:t>denteil des Datums [Eingabe] zurück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den </w:t>
            </w:r>
            <w:r>
              <w:rPr>
                <w:sz w:val="16"/>
                <w:szCs w:val="16"/>
              </w:rPr>
              <w:t>Tages</w:t>
            </w:r>
            <w:r>
              <w:rPr>
                <w:sz w:val="16"/>
                <w:szCs w:val="16"/>
              </w:rPr>
              <w:t>teil des Datums [Eingabe] zurück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den </w:t>
            </w:r>
            <w:r>
              <w:rPr>
                <w:sz w:val="16"/>
                <w:szCs w:val="16"/>
              </w:rPr>
              <w:t>Monats</w:t>
            </w:r>
            <w:r>
              <w:rPr>
                <w:sz w:val="16"/>
                <w:szCs w:val="16"/>
              </w:rPr>
              <w:t>teil des Datums [Eingabe] zurück</w:t>
            </w:r>
          </w:p>
        </w:tc>
      </w:tr>
      <w:tr w:rsidR="00865BA4" w:rsidRPr="00D10A55" w:rsidTr="00865BA4">
        <w:tc>
          <w:tcPr>
            <w:tcW w:w="1696" w:type="dxa"/>
          </w:tcPr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  <w:p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den </w:t>
            </w:r>
            <w:r>
              <w:rPr>
                <w:sz w:val="16"/>
                <w:szCs w:val="16"/>
              </w:rPr>
              <w:t>Jahres</w:t>
            </w:r>
            <w:r>
              <w:rPr>
                <w:sz w:val="16"/>
                <w:szCs w:val="16"/>
              </w:rPr>
              <w:t>teil des Datums [Eingabe] zurück</w:t>
            </w:r>
          </w:p>
        </w:tc>
      </w:tr>
    </w:tbl>
    <w:p w:rsidR="00B144D6" w:rsidRDefault="00B144D6" w:rsidP="00B144D6">
      <w:pPr>
        <w:pStyle w:val="berschrift3"/>
      </w:pPr>
      <w:bookmarkStart w:id="14" w:name="_Toc508023292"/>
      <w:r>
        <w:t>Konvertierung</w:t>
      </w:r>
      <w:bookmarkEnd w:id="14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FD4A41" w:rsidRPr="00D10A55" w:rsidTr="00C366EF">
        <w:tc>
          <w:tcPr>
            <w:tcW w:w="1696" w:type="dxa"/>
          </w:tcPr>
          <w:p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cstr</w:t>
            </w:r>
          </w:p>
          <w:p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Text </w:t>
            </w:r>
          </w:p>
          <w:p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Text und gibt ihn zurück</w:t>
            </w: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Cbool</w:t>
            </w:r>
          </w:p>
          <w:p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>
              <w:rPr>
                <w:sz w:val="16"/>
                <w:szCs w:val="16"/>
              </w:rPr>
              <w:t>Bool</w:t>
            </w:r>
          </w:p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r>
              <w:rPr>
                <w:sz w:val="16"/>
                <w:szCs w:val="16"/>
              </w:rPr>
              <w:t xml:space="preserve">Bool-Wert </w:t>
            </w:r>
            <w:r>
              <w:rPr>
                <w:sz w:val="16"/>
                <w:szCs w:val="16"/>
              </w:rPr>
              <w:t>und gibt ihn zurück</w:t>
            </w:r>
            <w:r>
              <w:rPr>
                <w:sz w:val="16"/>
                <w:szCs w:val="16"/>
              </w:rPr>
              <w:t>. Ist dies nicht möglich kommt es zu einen Fehler.</w:t>
            </w: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Cint</w:t>
            </w:r>
          </w:p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>
              <w:rPr>
                <w:sz w:val="16"/>
                <w:szCs w:val="16"/>
              </w:rPr>
              <w:t>Ganzzahl</w:t>
            </w:r>
          </w:p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r>
              <w:rPr>
                <w:sz w:val="16"/>
                <w:szCs w:val="16"/>
              </w:rPr>
              <w:t>Ganzzahl</w:t>
            </w:r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Cdbl</w:t>
            </w:r>
          </w:p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>
              <w:rPr>
                <w:sz w:val="16"/>
                <w:szCs w:val="16"/>
              </w:rPr>
              <w:t>Zahl</w:t>
            </w:r>
          </w:p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r>
              <w:rPr>
                <w:sz w:val="16"/>
                <w:szCs w:val="16"/>
              </w:rPr>
              <w:t>Zahl</w:t>
            </w:r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Cdate</w:t>
            </w:r>
          </w:p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>
              <w:rPr>
                <w:sz w:val="16"/>
                <w:szCs w:val="16"/>
              </w:rPr>
              <w:t>Datum</w:t>
            </w:r>
          </w:p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r>
              <w:rPr>
                <w:sz w:val="16"/>
                <w:szCs w:val="16"/>
              </w:rPr>
              <w:t>Datum</w:t>
            </w:r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  <w:tr w:rsidR="00FD4A41" w:rsidRPr="00D10A55" w:rsidTr="00C366EF">
        <w:tc>
          <w:tcPr>
            <w:tcW w:w="1696" w:type="dxa"/>
          </w:tcPr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cChar</w:t>
            </w:r>
          </w:p>
          <w:p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>
              <w:rPr>
                <w:sz w:val="16"/>
                <w:szCs w:val="16"/>
              </w:rPr>
              <w:t>Zeichen</w:t>
            </w:r>
          </w:p>
          <w:p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r>
              <w:rPr>
                <w:sz w:val="16"/>
                <w:szCs w:val="16"/>
              </w:rPr>
              <w:t>Zeichen</w:t>
            </w:r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</w:tbl>
    <w:p w:rsidR="00FD4A41" w:rsidRPr="00FD4A41" w:rsidRDefault="00FD4A41" w:rsidP="00FD4A41"/>
    <w:p w:rsidR="00B144D6" w:rsidRDefault="00B144D6" w:rsidP="00B144D6">
      <w:pPr>
        <w:pStyle w:val="berschrift3"/>
      </w:pPr>
      <w:bookmarkStart w:id="15" w:name="_Toc508023293"/>
      <w:r>
        <w:t>Logisch</w:t>
      </w:r>
      <w:bookmarkEnd w:id="15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7B2FD0" w:rsidRPr="00D10A55" w:rsidTr="00C366EF">
        <w:tc>
          <w:tcPr>
            <w:tcW w:w="1696" w:type="dxa"/>
          </w:tcPr>
          <w:p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7B2FD0" w:rsidRPr="00D10A55" w:rsidTr="00C366EF">
        <w:tc>
          <w:tcPr>
            <w:tcW w:w="1696" w:type="dxa"/>
          </w:tcPr>
          <w:p w:rsidR="007B2FD0" w:rsidRDefault="00F67437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/ iif,/ case / casewhen</w:t>
            </w:r>
          </w:p>
          <w:p w:rsidR="007B2FD0" w:rsidRPr="00D10A55" w:rsidRDefault="007B2FD0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 Bedingung1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Ergebnis1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[Bool Bedingung 2-n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37208D">
              <w:rPr>
                <w:sz w:val="16"/>
                <w:szCs w:val="16"/>
                <w:lang w:val="en-US"/>
              </w:rPr>
              <w:t>Typneutral Ergebnis 2-n]</w:t>
            </w:r>
          </w:p>
          <w:p w:rsidR="0037208D" w:rsidRP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Typneutral ElseErgebnis</w:t>
            </w:r>
          </w:p>
          <w:p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37208D">
              <w:rPr>
                <w:sz w:val="16"/>
                <w:szCs w:val="16"/>
                <w:lang w:val="en-US"/>
              </w:rPr>
              <w:t xml:space="preserve">Returns </w:t>
            </w:r>
            <w:r w:rsidR="0037208D">
              <w:rPr>
                <w:sz w:val="16"/>
                <w:szCs w:val="16"/>
                <w:lang w:val="en-US"/>
              </w:rPr>
              <w:t>Typneutral</w:t>
            </w:r>
          </w:p>
          <w:p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[Bedingung1} und gibt im true-Fall [Ergebnis1] zurück. Prüft danach jede Folgebedingung in der Reiehenfolge des auftretens und gibt analog das entsprechende Ergebnis zurück.</w:t>
            </w:r>
          </w:p>
          <w:p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Tritt keiner der [Bedingungx] ein wird [ElseErgebnis] zurückgegeben</w:t>
            </w:r>
          </w:p>
        </w:tc>
      </w:tr>
      <w:tr w:rsidR="007B2FD0" w:rsidRPr="00D10A55" w:rsidTr="00C366EF">
        <w:tc>
          <w:tcPr>
            <w:tcW w:w="1696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Nvl</w:t>
            </w:r>
          </w:p>
          <w:p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[ElseErgebnis]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Typneutral</w:t>
            </w:r>
          </w:p>
          <w:p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B2FD0" w:rsidRPr="00D10A55" w:rsidRDefault="0037208D" w:rsidP="0037208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[Eingabe] null ist. Wenn ja wird [ElseErgebnis] zurück gegeben, sonst [Eingabe]</w:t>
            </w:r>
          </w:p>
        </w:tc>
      </w:tr>
      <w:tr w:rsidR="007B2FD0" w:rsidRPr="00D10A55" w:rsidTr="00C366EF">
        <w:tc>
          <w:tcPr>
            <w:tcW w:w="1696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 Eingabe</w:t>
            </w:r>
          </w:p>
          <w:p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bool</w:t>
            </w:r>
          </w:p>
          <w:p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7B2FD0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Wechselt den Wahrheitswert von [Eingabe] von true zu false oder umgekehrt und gibt dies zurück.</w:t>
            </w:r>
          </w:p>
        </w:tc>
      </w:tr>
    </w:tbl>
    <w:p w:rsidR="007B2FD0" w:rsidRPr="007B2FD0" w:rsidRDefault="007B2FD0" w:rsidP="007B2FD0"/>
    <w:p w:rsidR="00D057AA" w:rsidRDefault="00D057AA" w:rsidP="005A2B50">
      <w:pPr>
        <w:pStyle w:val="berschrift1"/>
      </w:pPr>
      <w:bookmarkStart w:id="16" w:name="_Toc95189893"/>
      <w:bookmarkStart w:id="17" w:name="_Toc508023294"/>
      <w:r>
        <w:lastRenderedPageBreak/>
        <w:t>Custom SQL</w:t>
      </w:r>
      <w:bookmarkEnd w:id="17"/>
    </w:p>
    <w:p w:rsidR="00D057AA" w:rsidRDefault="00D057AA" w:rsidP="00D057AA">
      <w:r>
        <w:t>Custom SQL erlaubt eine SQL-Syntax gegen Datenquellen die eigentlich kein SQL unterstützen.</w:t>
      </w:r>
    </w:p>
    <w:p w:rsidR="00D057AA" w:rsidRDefault="00D057AA" w:rsidP="00D057AA">
      <w:r>
        <w:t>Besonderheiten sind das alle „Tabellen“ und berechneten Spalten benannt sein müssen.</w:t>
      </w:r>
    </w:p>
    <w:p w:rsidR="00D057AA" w:rsidRDefault="00D057AA" w:rsidP="00D057AA">
      <w:r>
        <w:t>Für berechnete Spalten gilt die Logik die auch für die Variablensprache gilt.</w:t>
      </w:r>
    </w:p>
    <w:p w:rsidR="00D057AA" w:rsidRDefault="00D057AA" w:rsidP="00D057AA">
      <w:r>
        <w:t xml:space="preserve">Benennungen von Spalten oder „Tabellen“ wird mit „AS Name“ durchgeführt. </w:t>
      </w:r>
    </w:p>
    <w:p w:rsidR="00D057AA" w:rsidRDefault="00952C79" w:rsidP="00D057AA">
      <w:pPr>
        <w:rPr>
          <w:lang w:val="en-US"/>
        </w:rPr>
      </w:pPr>
      <w:r>
        <w:rPr>
          <w:lang w:val="en-US"/>
        </w:rPr>
        <w:t>z</w:t>
      </w:r>
      <w:r w:rsidR="00D057AA" w:rsidRPr="00D057AA">
        <w:rPr>
          <w:lang w:val="en-US"/>
        </w:rPr>
        <w:t>.B. SELECT 1 as Spalte from Tabelle as T</w:t>
      </w:r>
    </w:p>
    <w:p w:rsidR="00D057AA" w:rsidRDefault="00D057AA" w:rsidP="00D057AA">
      <w:pPr>
        <w:rPr>
          <w:lang w:val="en-US"/>
        </w:rPr>
      </w:pPr>
    </w:p>
    <w:p w:rsidR="00D057AA" w:rsidRPr="00952C79" w:rsidRDefault="00952C79" w:rsidP="00D057AA">
      <w:r w:rsidRPr="00952C79">
        <w:t>Es w</w:t>
      </w:r>
      <w:r>
        <w:t>e</w:t>
      </w:r>
      <w:r w:rsidRPr="00952C79">
        <w:t>rden einfache Joins</w:t>
      </w:r>
      <w:r>
        <w:t xml:space="preserve"> (inner join)</w:t>
      </w:r>
      <w:r w:rsidRPr="00952C79">
        <w:t xml:space="preserve"> mit “=” akzeptiert</w:t>
      </w:r>
    </w:p>
    <w:p w:rsidR="00952C79" w:rsidRPr="00952C79" w:rsidRDefault="00952C79" w:rsidP="00D057AA">
      <w:pPr>
        <w:rPr>
          <w:lang w:val="en-US"/>
        </w:rPr>
      </w:pPr>
      <w:r w:rsidRPr="00952C79">
        <w:rPr>
          <w:lang w:val="en-US"/>
        </w:rPr>
        <w:t>z.B. Select T1.Key from Tab1 as T1 inner join Tab2 T2 on T1.Key = T2.Key</w:t>
      </w:r>
    </w:p>
    <w:p w:rsidR="00D057AA" w:rsidRPr="00952C79" w:rsidRDefault="00952C79" w:rsidP="00D057AA">
      <w:r w:rsidRPr="00952C79">
        <w:t>Bei mehreren Tabellen mus jede Spalte vollqualifiziert angegeben warden.</w:t>
      </w:r>
    </w:p>
    <w:p w:rsidR="00952C79" w:rsidRDefault="00952C79" w:rsidP="00D057AA"/>
    <w:p w:rsidR="00952C79" w:rsidRDefault="00952C79" w:rsidP="00D057AA">
      <w:r>
        <w:t>Variablen aus der Variablen-Definition können mit ${{Varname}} eingesetzt werden</w:t>
      </w:r>
    </w:p>
    <w:p w:rsidR="00952C79" w:rsidRPr="00952C79" w:rsidRDefault="00952C79" w:rsidP="00D057AA">
      <w:pPr>
        <w:rPr>
          <w:lang w:val="en-US"/>
        </w:rPr>
      </w:pPr>
      <w:r w:rsidRPr="00952C79">
        <w:rPr>
          <w:lang w:val="en-US"/>
        </w:rPr>
        <w:t>z.B. SELECT 3 + ${{ZahlVar}} as Calc from Tab AS T1</w:t>
      </w:r>
    </w:p>
    <w:bookmarkEnd w:id="16"/>
    <w:bookmarkEnd w:id="0"/>
    <w:p w:rsidR="00D057AA" w:rsidRPr="00952C79" w:rsidRDefault="00D057AA" w:rsidP="00D057AA"/>
    <w:sectPr w:rsidR="00D057AA" w:rsidRPr="00952C79" w:rsidSect="00865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B8" w:rsidRDefault="000337B8">
      <w:pPr>
        <w:spacing w:before="0" w:after="0"/>
      </w:pPr>
      <w:r>
        <w:separator/>
      </w:r>
    </w:p>
  </w:endnote>
  <w:endnote w:type="continuationSeparator" w:id="0">
    <w:p w:rsidR="000337B8" w:rsidRDefault="000337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Default="00865B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Pr="006D77B5" w:rsidRDefault="00865BA4" w:rsidP="00865BA4">
    <w:pPr>
      <w:pStyle w:val="Fuzeile"/>
      <w:tabs>
        <w:tab w:val="clear" w:pos="9072"/>
        <w:tab w:val="left" w:pos="4800"/>
        <w:tab w:val="right" w:pos="9498"/>
      </w:tabs>
    </w:pPr>
    <w:r w:rsidRPr="006D77B5">
      <w:t>© msg s</w:t>
    </w:r>
    <w:r>
      <w:t>ervices</w:t>
    </w:r>
    <w:r w:rsidRPr="006D77B5">
      <w:t xml:space="preserve"> ag </w:t>
    </w:r>
    <w:r>
      <w:t>2018</w:t>
    </w:r>
    <w:r w:rsidRPr="006D77B5">
      <w:tab/>
    </w:r>
    <w:r w:rsidRPr="006D77B5">
      <w:tab/>
    </w:r>
    <w:r w:rsidRPr="006D77B5">
      <w:tab/>
    </w:r>
    <w:r w:rsidRPr="006D77B5">
      <w:tab/>
    </w:r>
    <w:r>
      <w:t xml:space="preserve">     </w:t>
    </w:r>
    <w:r w:rsidRPr="006D77B5">
      <w:rPr>
        <w:rStyle w:val="Seitenzahl"/>
      </w:rPr>
      <w:t xml:space="preserve">Seite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PAGE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  <w:r w:rsidRPr="006D77B5">
      <w:rPr>
        <w:rStyle w:val="Seitenzahl"/>
      </w:rPr>
      <w:t xml:space="preserve"> von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NUMPAGES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60020E1E" wp14:editId="49E48870">
          <wp:simplePos x="0" y="0"/>
          <wp:positionH relativeFrom="margin">
            <wp:posOffset>-746760</wp:posOffset>
          </wp:positionH>
          <wp:positionV relativeFrom="paragraph">
            <wp:posOffset>13335</wp:posOffset>
          </wp:positionV>
          <wp:extent cx="7572375" cy="833755"/>
          <wp:effectExtent l="0" t="0" r="9525" b="4445"/>
          <wp:wrapNone/>
          <wp:docPr id="6" name="Bild 4" descr="C:\Users\dischj\AppData\Local\Microsoft\Windows\INetCache\Content.Word\2017-07-24_word-voflage-fu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schj\AppData\Local\Microsoft\Windows\INetCache\Content.Word\2017-07-24_word-voflage-fus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  <w:r>
      <w:tab/>
    </w:r>
  </w:p>
  <w:p w:rsidR="00865BA4" w:rsidRDefault="00865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B8" w:rsidRDefault="000337B8">
      <w:pPr>
        <w:spacing w:before="0" w:after="0"/>
      </w:pPr>
      <w:r>
        <w:separator/>
      </w:r>
    </w:p>
  </w:footnote>
  <w:footnote w:type="continuationSeparator" w:id="0">
    <w:p w:rsidR="000337B8" w:rsidRDefault="000337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Default="00865B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Default="00865BA4" w:rsidP="00865BA4">
    <w:pPr>
      <w:pStyle w:val="Kopf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11EE650C" wp14:editId="01A73AA8">
          <wp:simplePos x="0" y="0"/>
          <wp:positionH relativeFrom="page">
            <wp:posOffset>5301615</wp:posOffset>
          </wp:positionH>
          <wp:positionV relativeFrom="page">
            <wp:posOffset>444500</wp:posOffset>
          </wp:positionV>
          <wp:extent cx="1499235" cy="471170"/>
          <wp:effectExtent l="0" t="0" r="5715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235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STYLEREF  TITEL  \* MERGEFORMAT ">
      <w:r w:rsidR="00241C28" w:rsidRPr="00241C28">
        <w:rPr>
          <w:b/>
          <w:bCs/>
          <w:noProof/>
        </w:rPr>
        <w:t>Beschreibung Domain sepecific</w:t>
      </w:r>
      <w:r w:rsidR="00241C28">
        <w:rPr>
          <w:noProof/>
        </w:rPr>
        <w:t xml:space="preserve"> languages für den Datatransfer</w:t>
      </w:r>
    </w:fldSimple>
  </w:p>
  <w:p w:rsidR="00865BA4" w:rsidRPr="006D77B5" w:rsidRDefault="00865BA4" w:rsidP="00865BA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781E27A" wp14:editId="1CDA1294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 Verbindung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8C5D" id="Gerade Verbindung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  <w:fldSimple w:instr=" STYLEREF  &quot;Überschrift 1&quot;  \* MERGEFORMAT ">
      <w:r w:rsidR="00241C28">
        <w:rPr>
          <w:noProof/>
        </w:rPr>
        <w:t>Custom SQL</w:t>
      </w:r>
    </w:fldSimple>
  </w:p>
  <w:p w:rsidR="00865BA4" w:rsidRDefault="00865B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BA4" w:rsidRDefault="00865BA4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0775D7" wp14:editId="3A40B8E5">
          <wp:simplePos x="0" y="0"/>
          <wp:positionH relativeFrom="column">
            <wp:posOffset>-775335</wp:posOffset>
          </wp:positionH>
          <wp:positionV relativeFrom="paragraph">
            <wp:posOffset>-447675</wp:posOffset>
          </wp:positionV>
          <wp:extent cx="7572375" cy="3781425"/>
          <wp:effectExtent l="0" t="0" r="9525" b="9525"/>
          <wp:wrapNone/>
          <wp:docPr id="9" name="Bild 1" descr="C:\Users\dischj\AppData\Local\Microsoft\Windows\INetCache\Content.Word\2017-07-24_Word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chj\AppData\Local\Microsoft\Windows\INetCache\Content.Word\2017-07-24_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78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5BA4" w:rsidRDefault="00865BA4">
    <w:pPr>
      <w:pStyle w:val="Kopfzeile"/>
    </w:pPr>
  </w:p>
  <w:p w:rsidR="00865BA4" w:rsidRDefault="00865BA4">
    <w:pPr>
      <w:pStyle w:val="Kopfzeile"/>
    </w:pPr>
  </w:p>
  <w:p w:rsidR="00865BA4" w:rsidRDefault="00865BA4" w:rsidP="00865BA4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A4F4A53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1" w15:restartNumberingAfterBreak="0">
    <w:nsid w:val="FFFFFF82"/>
    <w:multiLevelType w:val="singleLevel"/>
    <w:tmpl w:val="9222CD46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2" w15:restartNumberingAfterBreak="0">
    <w:nsid w:val="FFFFFF83"/>
    <w:multiLevelType w:val="singleLevel"/>
    <w:tmpl w:val="037868B6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3" w15:restartNumberingAfterBreak="0">
    <w:nsid w:val="211A1D27"/>
    <w:multiLevelType w:val="multilevel"/>
    <w:tmpl w:val="26CCAEC2"/>
    <w:numStyleLink w:val="Aufzhlung"/>
  </w:abstractNum>
  <w:abstractNum w:abstractNumId="4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95FD4"/>
    <w:multiLevelType w:val="hybridMultilevel"/>
    <w:tmpl w:val="0646F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13742D"/>
    <w:multiLevelType w:val="multilevel"/>
    <w:tmpl w:val="33DE198E"/>
    <w:lvl w:ilvl="0">
      <w:start w:val="1"/>
      <w:numFmt w:val="bullet"/>
      <w:pStyle w:val="Aufzhlungszeichen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2559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B4"/>
    <w:rsid w:val="00002C8F"/>
    <w:rsid w:val="00002F1B"/>
    <w:rsid w:val="000150A0"/>
    <w:rsid w:val="00015489"/>
    <w:rsid w:val="00020188"/>
    <w:rsid w:val="0002283C"/>
    <w:rsid w:val="00022F28"/>
    <w:rsid w:val="000337B8"/>
    <w:rsid w:val="0003495C"/>
    <w:rsid w:val="000350B7"/>
    <w:rsid w:val="00036071"/>
    <w:rsid w:val="000401E1"/>
    <w:rsid w:val="00041BC4"/>
    <w:rsid w:val="00045F87"/>
    <w:rsid w:val="00053121"/>
    <w:rsid w:val="000535B2"/>
    <w:rsid w:val="0006489A"/>
    <w:rsid w:val="00070FDE"/>
    <w:rsid w:val="00071EA0"/>
    <w:rsid w:val="000733FA"/>
    <w:rsid w:val="00080AE9"/>
    <w:rsid w:val="0008170F"/>
    <w:rsid w:val="00085F37"/>
    <w:rsid w:val="00086050"/>
    <w:rsid w:val="0009358F"/>
    <w:rsid w:val="000B188D"/>
    <w:rsid w:val="000D6B9C"/>
    <w:rsid w:val="000D7CD9"/>
    <w:rsid w:val="000E3C89"/>
    <w:rsid w:val="000F551E"/>
    <w:rsid w:val="000F5A18"/>
    <w:rsid w:val="001074C4"/>
    <w:rsid w:val="001126CF"/>
    <w:rsid w:val="00116F99"/>
    <w:rsid w:val="00120E17"/>
    <w:rsid w:val="00125942"/>
    <w:rsid w:val="00127701"/>
    <w:rsid w:val="00132BC3"/>
    <w:rsid w:val="00132ED6"/>
    <w:rsid w:val="00141AE0"/>
    <w:rsid w:val="00146A70"/>
    <w:rsid w:val="001471C0"/>
    <w:rsid w:val="00156915"/>
    <w:rsid w:val="00173D22"/>
    <w:rsid w:val="00182240"/>
    <w:rsid w:val="00190E7F"/>
    <w:rsid w:val="0019400A"/>
    <w:rsid w:val="001A0DAD"/>
    <w:rsid w:val="001A1D2E"/>
    <w:rsid w:val="001A6BBC"/>
    <w:rsid w:val="001B5FD3"/>
    <w:rsid w:val="001C085F"/>
    <w:rsid w:val="001C27ED"/>
    <w:rsid w:val="001C2A08"/>
    <w:rsid w:val="001C6B5A"/>
    <w:rsid w:val="001C717C"/>
    <w:rsid w:val="001E3038"/>
    <w:rsid w:val="001F4813"/>
    <w:rsid w:val="001F6104"/>
    <w:rsid w:val="001F6265"/>
    <w:rsid w:val="00206F29"/>
    <w:rsid w:val="00210536"/>
    <w:rsid w:val="00215B75"/>
    <w:rsid w:val="00224BF8"/>
    <w:rsid w:val="00224FF9"/>
    <w:rsid w:val="00236830"/>
    <w:rsid w:val="00236C0A"/>
    <w:rsid w:val="002415ED"/>
    <w:rsid w:val="00241774"/>
    <w:rsid w:val="00241C28"/>
    <w:rsid w:val="00242871"/>
    <w:rsid w:val="00242DFA"/>
    <w:rsid w:val="002476F4"/>
    <w:rsid w:val="0025308E"/>
    <w:rsid w:val="00257B39"/>
    <w:rsid w:val="00272C03"/>
    <w:rsid w:val="00272D43"/>
    <w:rsid w:val="00273235"/>
    <w:rsid w:val="002733AD"/>
    <w:rsid w:val="00280E66"/>
    <w:rsid w:val="002868A2"/>
    <w:rsid w:val="00290D5F"/>
    <w:rsid w:val="002922BA"/>
    <w:rsid w:val="00297032"/>
    <w:rsid w:val="002974E5"/>
    <w:rsid w:val="002B2DD5"/>
    <w:rsid w:val="002B305B"/>
    <w:rsid w:val="002B4385"/>
    <w:rsid w:val="002B4BEC"/>
    <w:rsid w:val="002B77B1"/>
    <w:rsid w:val="002D498C"/>
    <w:rsid w:val="002D520D"/>
    <w:rsid w:val="002E0D5B"/>
    <w:rsid w:val="002E79AE"/>
    <w:rsid w:val="002F551A"/>
    <w:rsid w:val="00300E57"/>
    <w:rsid w:val="003019DA"/>
    <w:rsid w:val="0031368D"/>
    <w:rsid w:val="003269EC"/>
    <w:rsid w:val="00333DBE"/>
    <w:rsid w:val="00334FD9"/>
    <w:rsid w:val="00345C4C"/>
    <w:rsid w:val="003477A9"/>
    <w:rsid w:val="0035005B"/>
    <w:rsid w:val="00357395"/>
    <w:rsid w:val="00362D06"/>
    <w:rsid w:val="00363B61"/>
    <w:rsid w:val="00364846"/>
    <w:rsid w:val="00364A66"/>
    <w:rsid w:val="00365705"/>
    <w:rsid w:val="00366192"/>
    <w:rsid w:val="0037208D"/>
    <w:rsid w:val="0038176D"/>
    <w:rsid w:val="00392319"/>
    <w:rsid w:val="0039750F"/>
    <w:rsid w:val="003A7EA0"/>
    <w:rsid w:val="003C3FB8"/>
    <w:rsid w:val="003D5623"/>
    <w:rsid w:val="003D5E45"/>
    <w:rsid w:val="003D7C26"/>
    <w:rsid w:val="003E3D04"/>
    <w:rsid w:val="003F411F"/>
    <w:rsid w:val="004039F8"/>
    <w:rsid w:val="004050C0"/>
    <w:rsid w:val="00405D77"/>
    <w:rsid w:val="0041781A"/>
    <w:rsid w:val="004275E1"/>
    <w:rsid w:val="00433CC7"/>
    <w:rsid w:val="00450F35"/>
    <w:rsid w:val="004603F8"/>
    <w:rsid w:val="00461DFA"/>
    <w:rsid w:val="0046676D"/>
    <w:rsid w:val="00472D49"/>
    <w:rsid w:val="004735DA"/>
    <w:rsid w:val="00477945"/>
    <w:rsid w:val="00480162"/>
    <w:rsid w:val="00485B3A"/>
    <w:rsid w:val="00496470"/>
    <w:rsid w:val="004A1E49"/>
    <w:rsid w:val="004C2864"/>
    <w:rsid w:val="004D1732"/>
    <w:rsid w:val="004E1F6B"/>
    <w:rsid w:val="004F2754"/>
    <w:rsid w:val="00505D93"/>
    <w:rsid w:val="00510126"/>
    <w:rsid w:val="00511665"/>
    <w:rsid w:val="00516382"/>
    <w:rsid w:val="005170E8"/>
    <w:rsid w:val="0052452A"/>
    <w:rsid w:val="005451F7"/>
    <w:rsid w:val="00555692"/>
    <w:rsid w:val="00566319"/>
    <w:rsid w:val="00572602"/>
    <w:rsid w:val="00583B28"/>
    <w:rsid w:val="00585A90"/>
    <w:rsid w:val="00590756"/>
    <w:rsid w:val="005A2B50"/>
    <w:rsid w:val="005A2ECF"/>
    <w:rsid w:val="005B464E"/>
    <w:rsid w:val="005C1557"/>
    <w:rsid w:val="005C7A49"/>
    <w:rsid w:val="005D34B8"/>
    <w:rsid w:val="005E1295"/>
    <w:rsid w:val="005E1816"/>
    <w:rsid w:val="005F2EAB"/>
    <w:rsid w:val="00600597"/>
    <w:rsid w:val="00603FA1"/>
    <w:rsid w:val="00604CB6"/>
    <w:rsid w:val="006150A5"/>
    <w:rsid w:val="00616F1F"/>
    <w:rsid w:val="0062198C"/>
    <w:rsid w:val="0062313C"/>
    <w:rsid w:val="00646C8E"/>
    <w:rsid w:val="006525E5"/>
    <w:rsid w:val="006540ED"/>
    <w:rsid w:val="00654117"/>
    <w:rsid w:val="00655223"/>
    <w:rsid w:val="00665C5A"/>
    <w:rsid w:val="00674A36"/>
    <w:rsid w:val="00683E45"/>
    <w:rsid w:val="00685BBA"/>
    <w:rsid w:val="006955FE"/>
    <w:rsid w:val="006A360C"/>
    <w:rsid w:val="006A4529"/>
    <w:rsid w:val="006A4DBB"/>
    <w:rsid w:val="006A50E9"/>
    <w:rsid w:val="006A7EAC"/>
    <w:rsid w:val="006B43D0"/>
    <w:rsid w:val="006B5E9E"/>
    <w:rsid w:val="006B73B6"/>
    <w:rsid w:val="006C56B5"/>
    <w:rsid w:val="006C7CB9"/>
    <w:rsid w:val="006D229F"/>
    <w:rsid w:val="006D7B7D"/>
    <w:rsid w:val="006E3B40"/>
    <w:rsid w:val="006E41EB"/>
    <w:rsid w:val="006F2A20"/>
    <w:rsid w:val="006F3CA4"/>
    <w:rsid w:val="00710910"/>
    <w:rsid w:val="00710BA4"/>
    <w:rsid w:val="0071397B"/>
    <w:rsid w:val="00714238"/>
    <w:rsid w:val="007174A9"/>
    <w:rsid w:val="00722D3D"/>
    <w:rsid w:val="00723395"/>
    <w:rsid w:val="0072497C"/>
    <w:rsid w:val="00742FD8"/>
    <w:rsid w:val="007446B4"/>
    <w:rsid w:val="0074558B"/>
    <w:rsid w:val="00746C43"/>
    <w:rsid w:val="007736AB"/>
    <w:rsid w:val="007779E6"/>
    <w:rsid w:val="00786735"/>
    <w:rsid w:val="00796D63"/>
    <w:rsid w:val="007A10C4"/>
    <w:rsid w:val="007A24F7"/>
    <w:rsid w:val="007A6C19"/>
    <w:rsid w:val="007B0F47"/>
    <w:rsid w:val="007B2F4D"/>
    <w:rsid w:val="007B2FD0"/>
    <w:rsid w:val="007E1855"/>
    <w:rsid w:val="007E4729"/>
    <w:rsid w:val="007F2B5D"/>
    <w:rsid w:val="007F3964"/>
    <w:rsid w:val="0081329A"/>
    <w:rsid w:val="00816058"/>
    <w:rsid w:val="00817EA5"/>
    <w:rsid w:val="008301C5"/>
    <w:rsid w:val="0084078B"/>
    <w:rsid w:val="00850F37"/>
    <w:rsid w:val="008608FD"/>
    <w:rsid w:val="00865BA4"/>
    <w:rsid w:val="00867590"/>
    <w:rsid w:val="00880754"/>
    <w:rsid w:val="00886AC0"/>
    <w:rsid w:val="00887CC9"/>
    <w:rsid w:val="0089218F"/>
    <w:rsid w:val="008A08B2"/>
    <w:rsid w:val="008A4B10"/>
    <w:rsid w:val="008B0DD4"/>
    <w:rsid w:val="008B4764"/>
    <w:rsid w:val="008B7017"/>
    <w:rsid w:val="008C46CA"/>
    <w:rsid w:val="008D7585"/>
    <w:rsid w:val="008E1FAE"/>
    <w:rsid w:val="008E25CB"/>
    <w:rsid w:val="009033AA"/>
    <w:rsid w:val="00906A17"/>
    <w:rsid w:val="00906CFD"/>
    <w:rsid w:val="00910271"/>
    <w:rsid w:val="009113D3"/>
    <w:rsid w:val="0091277C"/>
    <w:rsid w:val="009334F2"/>
    <w:rsid w:val="0094030D"/>
    <w:rsid w:val="009411CE"/>
    <w:rsid w:val="00951CC3"/>
    <w:rsid w:val="009523BC"/>
    <w:rsid w:val="00952C79"/>
    <w:rsid w:val="009668A4"/>
    <w:rsid w:val="00970E3D"/>
    <w:rsid w:val="009B5089"/>
    <w:rsid w:val="009B5B42"/>
    <w:rsid w:val="009C4055"/>
    <w:rsid w:val="009C7636"/>
    <w:rsid w:val="009E2DF7"/>
    <w:rsid w:val="009F0F6A"/>
    <w:rsid w:val="009F1702"/>
    <w:rsid w:val="009F2493"/>
    <w:rsid w:val="009F39AA"/>
    <w:rsid w:val="00A02451"/>
    <w:rsid w:val="00A03C35"/>
    <w:rsid w:val="00A133BB"/>
    <w:rsid w:val="00A16924"/>
    <w:rsid w:val="00A20A4E"/>
    <w:rsid w:val="00A22F39"/>
    <w:rsid w:val="00A25702"/>
    <w:rsid w:val="00A27067"/>
    <w:rsid w:val="00A32CEF"/>
    <w:rsid w:val="00A33C98"/>
    <w:rsid w:val="00A424AC"/>
    <w:rsid w:val="00A44360"/>
    <w:rsid w:val="00A44E36"/>
    <w:rsid w:val="00A51682"/>
    <w:rsid w:val="00A80BE9"/>
    <w:rsid w:val="00A86ECA"/>
    <w:rsid w:val="00A97897"/>
    <w:rsid w:val="00AA2574"/>
    <w:rsid w:val="00AA6100"/>
    <w:rsid w:val="00AB34D7"/>
    <w:rsid w:val="00AC6D3E"/>
    <w:rsid w:val="00AD2D84"/>
    <w:rsid w:val="00AD5857"/>
    <w:rsid w:val="00AD5AEE"/>
    <w:rsid w:val="00AE12B7"/>
    <w:rsid w:val="00AE581C"/>
    <w:rsid w:val="00AF77BA"/>
    <w:rsid w:val="00B05311"/>
    <w:rsid w:val="00B102B3"/>
    <w:rsid w:val="00B144D6"/>
    <w:rsid w:val="00B21692"/>
    <w:rsid w:val="00B23CB4"/>
    <w:rsid w:val="00B33D17"/>
    <w:rsid w:val="00B427DA"/>
    <w:rsid w:val="00B43E1E"/>
    <w:rsid w:val="00B46BB5"/>
    <w:rsid w:val="00B46E5C"/>
    <w:rsid w:val="00B52D6F"/>
    <w:rsid w:val="00B54E97"/>
    <w:rsid w:val="00B55543"/>
    <w:rsid w:val="00B639C6"/>
    <w:rsid w:val="00B667D5"/>
    <w:rsid w:val="00B75EB2"/>
    <w:rsid w:val="00B760BF"/>
    <w:rsid w:val="00B85FB4"/>
    <w:rsid w:val="00B97A65"/>
    <w:rsid w:val="00BA2F9C"/>
    <w:rsid w:val="00BA3BB3"/>
    <w:rsid w:val="00BB0546"/>
    <w:rsid w:val="00BB2ADC"/>
    <w:rsid w:val="00BB5E69"/>
    <w:rsid w:val="00BC154D"/>
    <w:rsid w:val="00BC5AC0"/>
    <w:rsid w:val="00BD1479"/>
    <w:rsid w:val="00BD697F"/>
    <w:rsid w:val="00BE07D7"/>
    <w:rsid w:val="00BF00A2"/>
    <w:rsid w:val="00BF0919"/>
    <w:rsid w:val="00BF0B24"/>
    <w:rsid w:val="00BF2308"/>
    <w:rsid w:val="00BF5AD2"/>
    <w:rsid w:val="00BF6F88"/>
    <w:rsid w:val="00C1702B"/>
    <w:rsid w:val="00C238CC"/>
    <w:rsid w:val="00C40A69"/>
    <w:rsid w:val="00C530EC"/>
    <w:rsid w:val="00C56E46"/>
    <w:rsid w:val="00C608A5"/>
    <w:rsid w:val="00C61237"/>
    <w:rsid w:val="00C66B78"/>
    <w:rsid w:val="00C727A7"/>
    <w:rsid w:val="00C77DD0"/>
    <w:rsid w:val="00C80ECB"/>
    <w:rsid w:val="00C84D19"/>
    <w:rsid w:val="00C85A54"/>
    <w:rsid w:val="00CA40D4"/>
    <w:rsid w:val="00CA7C7B"/>
    <w:rsid w:val="00CB1608"/>
    <w:rsid w:val="00CB264E"/>
    <w:rsid w:val="00CB6CB2"/>
    <w:rsid w:val="00CC2B50"/>
    <w:rsid w:val="00CC5CF2"/>
    <w:rsid w:val="00CD0BD2"/>
    <w:rsid w:val="00CD100D"/>
    <w:rsid w:val="00CD1187"/>
    <w:rsid w:val="00CD5B91"/>
    <w:rsid w:val="00CD70FC"/>
    <w:rsid w:val="00CE04AC"/>
    <w:rsid w:val="00CE2100"/>
    <w:rsid w:val="00CF0613"/>
    <w:rsid w:val="00CF36F9"/>
    <w:rsid w:val="00D01609"/>
    <w:rsid w:val="00D04074"/>
    <w:rsid w:val="00D04E5C"/>
    <w:rsid w:val="00D05382"/>
    <w:rsid w:val="00D057AA"/>
    <w:rsid w:val="00D066A8"/>
    <w:rsid w:val="00D10A55"/>
    <w:rsid w:val="00D237B1"/>
    <w:rsid w:val="00D246FA"/>
    <w:rsid w:val="00D25F24"/>
    <w:rsid w:val="00D277AE"/>
    <w:rsid w:val="00D35E98"/>
    <w:rsid w:val="00D37963"/>
    <w:rsid w:val="00D45FC6"/>
    <w:rsid w:val="00D46BAB"/>
    <w:rsid w:val="00D51AEA"/>
    <w:rsid w:val="00D52C48"/>
    <w:rsid w:val="00D5414F"/>
    <w:rsid w:val="00D54E91"/>
    <w:rsid w:val="00D608C0"/>
    <w:rsid w:val="00D62395"/>
    <w:rsid w:val="00D63473"/>
    <w:rsid w:val="00D81309"/>
    <w:rsid w:val="00D92EF4"/>
    <w:rsid w:val="00D96AC8"/>
    <w:rsid w:val="00DA3B83"/>
    <w:rsid w:val="00DA7BE6"/>
    <w:rsid w:val="00DC2E9C"/>
    <w:rsid w:val="00DD3199"/>
    <w:rsid w:val="00DD7814"/>
    <w:rsid w:val="00DE5910"/>
    <w:rsid w:val="00E0043A"/>
    <w:rsid w:val="00E156E5"/>
    <w:rsid w:val="00E23252"/>
    <w:rsid w:val="00E24083"/>
    <w:rsid w:val="00E24C60"/>
    <w:rsid w:val="00E304F6"/>
    <w:rsid w:val="00E329C1"/>
    <w:rsid w:val="00E33947"/>
    <w:rsid w:val="00E34B44"/>
    <w:rsid w:val="00E42351"/>
    <w:rsid w:val="00E42EF3"/>
    <w:rsid w:val="00E53787"/>
    <w:rsid w:val="00E616F4"/>
    <w:rsid w:val="00E64985"/>
    <w:rsid w:val="00E81340"/>
    <w:rsid w:val="00E844C6"/>
    <w:rsid w:val="00E84781"/>
    <w:rsid w:val="00E84985"/>
    <w:rsid w:val="00E94471"/>
    <w:rsid w:val="00E94C7A"/>
    <w:rsid w:val="00EA310A"/>
    <w:rsid w:val="00EB328C"/>
    <w:rsid w:val="00EB5804"/>
    <w:rsid w:val="00EB6C11"/>
    <w:rsid w:val="00EC1DF8"/>
    <w:rsid w:val="00EC6DD4"/>
    <w:rsid w:val="00ED08B7"/>
    <w:rsid w:val="00ED63C6"/>
    <w:rsid w:val="00EE1B3C"/>
    <w:rsid w:val="00EE6254"/>
    <w:rsid w:val="00EE7EF6"/>
    <w:rsid w:val="00EF07BC"/>
    <w:rsid w:val="00EF3C62"/>
    <w:rsid w:val="00EF3D85"/>
    <w:rsid w:val="00EF4AC1"/>
    <w:rsid w:val="00F02CE4"/>
    <w:rsid w:val="00F04449"/>
    <w:rsid w:val="00F04CB0"/>
    <w:rsid w:val="00F05C08"/>
    <w:rsid w:val="00F07A14"/>
    <w:rsid w:val="00F12138"/>
    <w:rsid w:val="00F16D50"/>
    <w:rsid w:val="00F260F9"/>
    <w:rsid w:val="00F44138"/>
    <w:rsid w:val="00F45674"/>
    <w:rsid w:val="00F57052"/>
    <w:rsid w:val="00F61C1A"/>
    <w:rsid w:val="00F630F2"/>
    <w:rsid w:val="00F63D12"/>
    <w:rsid w:val="00F66F6E"/>
    <w:rsid w:val="00F67437"/>
    <w:rsid w:val="00F67CF8"/>
    <w:rsid w:val="00F70051"/>
    <w:rsid w:val="00F70628"/>
    <w:rsid w:val="00F718FB"/>
    <w:rsid w:val="00F72234"/>
    <w:rsid w:val="00F73629"/>
    <w:rsid w:val="00F77161"/>
    <w:rsid w:val="00F81110"/>
    <w:rsid w:val="00F814AE"/>
    <w:rsid w:val="00F81C4D"/>
    <w:rsid w:val="00F830EA"/>
    <w:rsid w:val="00F90219"/>
    <w:rsid w:val="00F917B1"/>
    <w:rsid w:val="00FB2A85"/>
    <w:rsid w:val="00FB6A93"/>
    <w:rsid w:val="00FD0B90"/>
    <w:rsid w:val="00FD4147"/>
    <w:rsid w:val="00FD4A41"/>
    <w:rsid w:val="00FD7FFB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6A68"/>
  <w15:chartTrackingRefBased/>
  <w15:docId w15:val="{9A9E2FB1-A37F-47EA-9183-C4F2E2B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2B50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A2B50"/>
    <w:pPr>
      <w:keepNext/>
      <w:pageBreakBefore/>
      <w:numPr>
        <w:numId w:val="8"/>
      </w:numPr>
      <w:spacing w:before="240" w:after="240"/>
      <w:ind w:left="737" w:hanging="737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A2B50"/>
    <w:pPr>
      <w:keepNext/>
      <w:numPr>
        <w:ilvl w:val="1"/>
        <w:numId w:val="8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A2B50"/>
    <w:pPr>
      <w:keepNext/>
      <w:numPr>
        <w:ilvl w:val="2"/>
        <w:numId w:val="8"/>
      </w:numPr>
      <w:spacing w:before="240" w:after="240"/>
      <w:ind w:left="737" w:hanging="737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A2B50"/>
    <w:pPr>
      <w:keepNext/>
      <w:numPr>
        <w:ilvl w:val="3"/>
        <w:numId w:val="8"/>
      </w:numPr>
      <w:tabs>
        <w:tab w:val="left" w:pos="1191"/>
      </w:tabs>
      <w:spacing w:before="240" w:after="24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rsid w:val="005A2B50"/>
    <w:pPr>
      <w:numPr>
        <w:ilvl w:val="4"/>
        <w:numId w:val="8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5A2B50"/>
    <w:pPr>
      <w:numPr>
        <w:ilvl w:val="5"/>
        <w:numId w:val="8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5A2B50"/>
    <w:pPr>
      <w:numPr>
        <w:ilvl w:val="6"/>
        <w:numId w:val="8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link w:val="berschrift8Zchn"/>
    <w:rsid w:val="005A2B50"/>
    <w:pPr>
      <w:numPr>
        <w:ilvl w:val="7"/>
        <w:numId w:val="8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link w:val="berschrift9Zchn"/>
    <w:rsid w:val="005A2B50"/>
    <w:pPr>
      <w:numPr>
        <w:ilvl w:val="8"/>
        <w:numId w:val="8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2B50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A2B50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A2B50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A2B5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A2B50"/>
    <w:rPr>
      <w:rFonts w:ascii="Arial" w:eastAsia="Times New Roman" w:hAnsi="Arial" w:cs="Times New Roman"/>
      <w:b/>
      <w:bCs/>
      <w:iCs/>
      <w:sz w:val="2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A2B50"/>
    <w:rPr>
      <w:rFonts w:ascii="Arial" w:eastAsia="Times New Roman" w:hAnsi="Arial" w:cs="Times New Roman"/>
      <w:b/>
      <w:bCs/>
      <w:sz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A2B50"/>
    <w:rPr>
      <w:rFonts w:ascii="Arial" w:eastAsia="Times New Roman" w:hAnsi="Arial" w:cs="Times New Roman"/>
      <w:b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A2B50"/>
    <w:rPr>
      <w:rFonts w:ascii="Arial" w:eastAsia="Times New Roman" w:hAnsi="Arial" w:cs="Times New Roman"/>
      <w:iCs/>
      <w:sz w:val="20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A2B50"/>
    <w:rPr>
      <w:rFonts w:ascii="Arial" w:eastAsia="Times New Roman" w:hAnsi="Arial" w:cs="Arial"/>
      <w:sz w:val="20"/>
      <w:lang w:eastAsia="de-DE"/>
    </w:rPr>
  </w:style>
  <w:style w:type="paragraph" w:customStyle="1" w:styleId="BeispielkastenCourier">
    <w:name w:val="Beispielkasten Courier"/>
    <w:basedOn w:val="Standard"/>
    <w:qFormat/>
    <w:rsid w:val="005A2B50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customStyle="1" w:styleId="BeispielkastenCourierfett">
    <w:name w:val="Beispielkasten Courier fett"/>
    <w:basedOn w:val="BeispielkastenCourier"/>
    <w:rsid w:val="005A2B50"/>
    <w:rPr>
      <w:b/>
    </w:rPr>
  </w:style>
  <w:style w:type="character" w:customStyle="1" w:styleId="StandardfettZchn">
    <w:name w:val="Standard fett Zchn"/>
    <w:link w:val="Standardfett"/>
    <w:rsid w:val="005A2B50"/>
    <w:rPr>
      <w:rFonts w:ascii="Arial" w:hAnsi="Arial"/>
      <w:b/>
    </w:rPr>
  </w:style>
  <w:style w:type="character" w:styleId="Fett">
    <w:name w:val="Strong"/>
    <w:qFormat/>
    <w:rsid w:val="005A2B50"/>
    <w:rPr>
      <w:rFonts w:asciiTheme="minorHAnsi" w:hAnsiTheme="minorHAnsi"/>
      <w:b/>
      <w:bCs/>
      <w:color w:val="841439"/>
      <w:sz w:val="20"/>
    </w:rPr>
  </w:style>
  <w:style w:type="paragraph" w:styleId="Aufzhlungszeichen2">
    <w:name w:val="List Bullet 2"/>
    <w:basedOn w:val="Standard"/>
    <w:qFormat/>
    <w:rsid w:val="005A2B50"/>
    <w:pPr>
      <w:numPr>
        <w:numId w:val="1"/>
      </w:numPr>
      <w:contextualSpacing/>
    </w:pPr>
  </w:style>
  <w:style w:type="paragraph" w:styleId="Aufzhlungszeichen">
    <w:name w:val="List Bullet"/>
    <w:basedOn w:val="Standard"/>
    <w:qFormat/>
    <w:rsid w:val="005A2B50"/>
    <w:pPr>
      <w:numPr>
        <w:numId w:val="9"/>
      </w:numPr>
      <w:contextualSpacing/>
    </w:pPr>
  </w:style>
  <w:style w:type="paragraph" w:styleId="Verzeichnis3">
    <w:name w:val="toc 3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5A2B50"/>
    <w:rPr>
      <w:rFonts w:eastAsiaTheme="minorHAnsi" w:cstheme="minorBidi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rsid w:val="005A2B50"/>
    <w:rPr>
      <w:rFonts w:ascii="Arial" w:hAnsi="Arial"/>
      <w:b w:val="0"/>
      <w:color w:val="60A3BC"/>
      <w:u w:val="single"/>
    </w:rPr>
  </w:style>
  <w:style w:type="paragraph" w:styleId="Verzeichnis1">
    <w:name w:val="toc 1"/>
    <w:basedOn w:val="Standard"/>
    <w:next w:val="Standard"/>
    <w:uiPriority w:val="39"/>
    <w:rsid w:val="005A2B50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link w:val="KopfzeileZchn"/>
    <w:rsid w:val="005A2B50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character" w:customStyle="1" w:styleId="KopfzeileZchn">
    <w:name w:val="Kopfzeile Zchn"/>
    <w:basedOn w:val="Absatz-Standardschriftart"/>
    <w:link w:val="Kopfzeile"/>
    <w:rsid w:val="005A2B50"/>
    <w:rPr>
      <w:rFonts w:ascii="Arial" w:eastAsia="Times New Roman" w:hAnsi="Arial" w:cs="Times New Roman"/>
      <w:color w:val="841439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5A2B50"/>
    <w:pPr>
      <w:tabs>
        <w:tab w:val="center" w:pos="4536"/>
        <w:tab w:val="center" w:pos="4678"/>
        <w:tab w:val="right" w:pos="9072"/>
      </w:tabs>
    </w:pPr>
    <w:rPr>
      <w:color w:val="4040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A2B50"/>
    <w:rPr>
      <w:rFonts w:ascii="Arial" w:eastAsia="Times New Roman" w:hAnsi="Arial" w:cs="Times New Roman"/>
      <w:color w:val="404040"/>
      <w:sz w:val="16"/>
      <w:szCs w:val="20"/>
      <w:lang w:eastAsia="de-DE"/>
    </w:rPr>
  </w:style>
  <w:style w:type="character" w:styleId="Seitenzahl">
    <w:name w:val="page number"/>
    <w:rsid w:val="005A2B50"/>
    <w:rPr>
      <w:rFonts w:ascii="Arial" w:hAnsi="Arial"/>
      <w:color w:val="404040"/>
      <w:sz w:val="16"/>
    </w:rPr>
  </w:style>
  <w:style w:type="paragraph" w:styleId="Liste">
    <w:name w:val="List"/>
    <w:basedOn w:val="Standard"/>
    <w:rsid w:val="005A2B50"/>
    <w:pPr>
      <w:numPr>
        <w:numId w:val="2"/>
      </w:numPr>
    </w:pPr>
  </w:style>
  <w:style w:type="paragraph" w:styleId="Liste2">
    <w:name w:val="List 2"/>
    <w:basedOn w:val="Standard"/>
    <w:rsid w:val="005A2B50"/>
    <w:pPr>
      <w:numPr>
        <w:numId w:val="3"/>
      </w:numPr>
    </w:pPr>
  </w:style>
  <w:style w:type="paragraph" w:customStyle="1" w:styleId="Tabelle">
    <w:name w:val="Tabelle"/>
    <w:basedOn w:val="Standard"/>
    <w:rsid w:val="005A2B50"/>
    <w:pPr>
      <w:spacing w:before="60" w:after="60"/>
    </w:pPr>
    <w:rPr>
      <w:bCs/>
      <w:sz w:val="18"/>
    </w:rPr>
  </w:style>
  <w:style w:type="paragraph" w:styleId="Beschriftung">
    <w:name w:val="caption"/>
    <w:basedOn w:val="Standard"/>
    <w:next w:val="Standard"/>
    <w:link w:val="BeschriftungZchn"/>
    <w:qFormat/>
    <w:rsid w:val="005A2B50"/>
    <w:pPr>
      <w:spacing w:before="60" w:after="60"/>
    </w:pPr>
    <w:rPr>
      <w:bCs/>
      <w:color w:val="404040"/>
      <w:sz w:val="16"/>
    </w:rPr>
  </w:style>
  <w:style w:type="paragraph" w:styleId="Aufzhlungszeichen3">
    <w:name w:val="List Bullet 3"/>
    <w:basedOn w:val="Standard"/>
    <w:rsid w:val="005A2B50"/>
    <w:pPr>
      <w:numPr>
        <w:numId w:val="5"/>
      </w:numPr>
      <w:contextualSpacing/>
    </w:pPr>
  </w:style>
  <w:style w:type="table" w:styleId="Tabellenraster">
    <w:name w:val="Table Grid"/>
    <w:basedOn w:val="NormaleTabelle"/>
    <w:rsid w:val="005A2B5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en-US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ED7D31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AF9F9" w:themeFill="background2" w:themeFillTint="33"/>
      </w:tcPr>
    </w:tblStylePr>
  </w:style>
  <w:style w:type="character" w:customStyle="1" w:styleId="BeschriftungZchn">
    <w:name w:val="Beschriftung Zchn"/>
    <w:link w:val="Beschriftung"/>
    <w:rsid w:val="005A2B50"/>
    <w:rPr>
      <w:rFonts w:ascii="Arial" w:eastAsia="Times New Roman" w:hAnsi="Arial" w:cs="Times New Roman"/>
      <w:bCs/>
      <w:color w:val="404040"/>
      <w:sz w:val="16"/>
      <w:szCs w:val="20"/>
      <w:lang w:eastAsia="de-DE"/>
    </w:rPr>
  </w:style>
  <w:style w:type="numbering" w:customStyle="1" w:styleId="Aufzhlung">
    <w:name w:val="Aufzählung"/>
    <w:basedOn w:val="KeineListe"/>
    <w:rsid w:val="005A2B50"/>
    <w:pPr>
      <w:numPr>
        <w:numId w:val="4"/>
      </w:numPr>
    </w:pPr>
  </w:style>
  <w:style w:type="paragraph" w:styleId="Aufzhlungszeichen4">
    <w:name w:val="List Bullet 4"/>
    <w:basedOn w:val="Standard"/>
    <w:rsid w:val="005A2B50"/>
    <w:pPr>
      <w:numPr>
        <w:numId w:val="6"/>
      </w:numPr>
      <w:contextualSpacing/>
    </w:pPr>
  </w:style>
  <w:style w:type="paragraph" w:customStyle="1" w:styleId="TITEL">
    <w:name w:val="TITEL"/>
    <w:basedOn w:val="Standard"/>
    <w:link w:val="TITELZchn"/>
    <w:qFormat/>
    <w:rsid w:val="005A2B50"/>
    <w:rPr>
      <w:b/>
      <w:color w:val="841439"/>
      <w:sz w:val="48"/>
    </w:rPr>
  </w:style>
  <w:style w:type="character" w:customStyle="1" w:styleId="TITELZchn">
    <w:name w:val="TITEL Zchn"/>
    <w:basedOn w:val="Absatz-Standardschriftart"/>
    <w:link w:val="TITEL"/>
    <w:rsid w:val="005A2B50"/>
    <w:rPr>
      <w:rFonts w:ascii="Arial" w:eastAsia="Times New Roman" w:hAnsi="Arial" w:cs="Times New Roman"/>
      <w:b/>
      <w:color w:val="841439"/>
      <w:sz w:val="48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170E8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B144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B14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msgServices\Arbeitsvorlagen\Standard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Standarddokument.dotx</Template>
  <TotalTime>0</TotalTime>
  <Pages>9</Pages>
  <Words>1390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Ehlert</dc:creator>
  <cp:keywords/>
  <dc:description/>
  <cp:lastModifiedBy>Martin Ehlert</cp:lastModifiedBy>
  <cp:revision>23</cp:revision>
  <dcterms:created xsi:type="dcterms:W3CDTF">2018-03-05T12:18:00Z</dcterms:created>
  <dcterms:modified xsi:type="dcterms:W3CDTF">2018-03-05T13:25:00Z</dcterms:modified>
</cp:coreProperties>
</file>